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852" w:rsidRPr="00931023" w:rsidRDefault="00897852" w:rsidP="00573899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931023">
        <w:rPr>
          <w:color w:val="008000"/>
          <w:sz w:val="20"/>
          <w:szCs w:val="20"/>
        </w:rPr>
        <w:t xml:space="preserve">Домен </w:t>
      </w:r>
      <w:r w:rsidRPr="00931023">
        <w:rPr>
          <w:color w:val="008000"/>
          <w:sz w:val="20"/>
          <w:szCs w:val="20"/>
          <w:lang w:val="en-US"/>
        </w:rPr>
        <w:t>dushalekseeva1.ru</w:t>
      </w:r>
      <w:r w:rsidRPr="00931023">
        <w:rPr>
          <w:color w:val="008000"/>
          <w:sz w:val="20"/>
          <w:szCs w:val="20"/>
        </w:rPr>
        <w:br/>
      </w:r>
    </w:p>
    <w:p w:rsidR="00897852" w:rsidRPr="00931023" w:rsidRDefault="00897852" w:rsidP="00DD4673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931023">
        <w:rPr>
          <w:color w:val="008000"/>
          <w:sz w:val="20"/>
          <w:szCs w:val="20"/>
        </w:rPr>
        <w:t>Название сайта: «Душ Алексеева. Официальный интернет-магазин.»</w:t>
      </w:r>
      <w:r w:rsidRPr="00931023">
        <w:rPr>
          <w:color w:val="008000"/>
          <w:sz w:val="20"/>
          <w:szCs w:val="20"/>
        </w:rPr>
        <w:br/>
      </w:r>
    </w:p>
    <w:p w:rsidR="00897852" w:rsidRPr="00111FA8" w:rsidRDefault="00897852" w:rsidP="00573899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931023">
        <w:rPr>
          <w:color w:val="008000"/>
          <w:sz w:val="20"/>
          <w:szCs w:val="20"/>
        </w:rPr>
        <w:t>Общее: телефоны можно копировать мышкой и позвонить с мобильного.</w:t>
      </w:r>
      <w:r w:rsidRPr="00931023">
        <w:rPr>
          <w:color w:val="008000"/>
          <w:sz w:val="20"/>
          <w:szCs w:val="20"/>
        </w:rPr>
        <w:br/>
      </w:r>
      <w:r w:rsidRPr="00111FA8">
        <w:rPr>
          <w:color w:val="008000"/>
          <w:sz w:val="20"/>
          <w:szCs w:val="20"/>
        </w:rPr>
        <w:t>Телефоны, в правом нижнем углу подвала, без указания города, централизация слева.</w:t>
      </w:r>
      <w:r w:rsidRPr="00111FA8">
        <w:rPr>
          <w:color w:val="008000"/>
          <w:sz w:val="20"/>
          <w:szCs w:val="20"/>
        </w:rPr>
        <w:br/>
      </w:r>
    </w:p>
    <w:p w:rsidR="00897852" w:rsidRPr="00111FA8" w:rsidRDefault="00897852" w:rsidP="00573899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111FA8">
        <w:rPr>
          <w:color w:val="008000"/>
          <w:sz w:val="20"/>
          <w:szCs w:val="20"/>
        </w:rPr>
        <w:t>Слева «Акция недели» -&gt; нужно написать «Акция до: сегодняшняя дата формат: «16 мая»</w:t>
      </w:r>
      <w:r w:rsidRPr="00111FA8">
        <w:rPr>
          <w:color w:val="008000"/>
          <w:sz w:val="20"/>
          <w:szCs w:val="20"/>
        </w:rPr>
        <w:br/>
      </w:r>
    </w:p>
    <w:p w:rsidR="00897852" w:rsidRPr="00111FA8" w:rsidRDefault="00897852" w:rsidP="00573899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111FA8">
        <w:rPr>
          <w:color w:val="008000"/>
          <w:sz w:val="20"/>
          <w:szCs w:val="20"/>
        </w:rPr>
        <w:t>Меню слева: указываются все разделы сайта, жирным выделяется тот раздел, к котором человек сейчас находится.</w:t>
      </w:r>
      <w:r w:rsidRPr="00111FA8">
        <w:rPr>
          <w:color w:val="008000"/>
          <w:sz w:val="20"/>
          <w:szCs w:val="20"/>
        </w:rPr>
        <w:br/>
      </w:r>
      <w:r w:rsidRPr="00111FA8">
        <w:rPr>
          <w:color w:val="008000"/>
          <w:sz w:val="20"/>
          <w:szCs w:val="20"/>
        </w:rPr>
        <w:br/>
        <w:t>Интересные статьи: Указывается 5 рандомных статей из раздела статьи.</w:t>
      </w:r>
      <w:r w:rsidRPr="00111FA8">
        <w:rPr>
          <w:color w:val="008000"/>
          <w:sz w:val="20"/>
          <w:szCs w:val="20"/>
        </w:rPr>
        <w:br/>
        <w:t>Длина названия максимум две строчки, потом появляется «…»</w:t>
      </w:r>
      <w:r w:rsidRPr="00111FA8">
        <w:rPr>
          <w:color w:val="008000"/>
          <w:sz w:val="20"/>
          <w:szCs w:val="20"/>
        </w:rPr>
        <w:br/>
        <w:t xml:space="preserve"> </w:t>
      </w:r>
    </w:p>
    <w:p w:rsidR="00897852" w:rsidRPr="00931023" w:rsidRDefault="00897852" w:rsidP="00573899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931023">
        <w:rPr>
          <w:color w:val="008000"/>
          <w:sz w:val="20"/>
          <w:szCs w:val="20"/>
        </w:rPr>
        <w:t xml:space="preserve">Разделы сайта: </w:t>
      </w:r>
      <w:r w:rsidRPr="00931023">
        <w:rPr>
          <w:color w:val="008000"/>
          <w:sz w:val="20"/>
          <w:szCs w:val="20"/>
        </w:rPr>
        <w:br/>
        <w:t>Душ Алексеева, Статьи, Каталог, Вопросы, Отзывы, Оформить заказ</w:t>
      </w:r>
      <w:r w:rsidRPr="00931023">
        <w:rPr>
          <w:color w:val="008000"/>
          <w:sz w:val="20"/>
          <w:szCs w:val="20"/>
        </w:rPr>
        <w:br/>
      </w:r>
    </w:p>
    <w:p w:rsidR="00897852" w:rsidRPr="00931023" w:rsidRDefault="00897852" w:rsidP="00573899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931023">
        <w:rPr>
          <w:color w:val="008000"/>
          <w:sz w:val="20"/>
          <w:szCs w:val="20"/>
        </w:rPr>
        <w:t>Раздел Душ Алексеева:</w:t>
      </w:r>
      <w:r w:rsidRPr="00931023">
        <w:rPr>
          <w:color w:val="008000"/>
          <w:sz w:val="20"/>
          <w:szCs w:val="20"/>
        </w:rPr>
        <w:br/>
        <w:t>- Информация, снизу кнопка «Оформить заказ» (приложена).</w:t>
      </w:r>
      <w:r w:rsidRPr="00931023">
        <w:rPr>
          <w:color w:val="008000"/>
          <w:sz w:val="20"/>
          <w:szCs w:val="20"/>
        </w:rPr>
        <w:br/>
      </w:r>
    </w:p>
    <w:p w:rsidR="00897852" w:rsidRPr="009E22DA" w:rsidRDefault="00897852" w:rsidP="00573899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9E22DA">
        <w:rPr>
          <w:color w:val="008000"/>
          <w:sz w:val="20"/>
          <w:szCs w:val="20"/>
        </w:rPr>
        <w:t xml:space="preserve">Раздел </w:t>
      </w:r>
      <w:r w:rsidRPr="009E22DA">
        <w:rPr>
          <w:b/>
          <w:bCs/>
          <w:color w:val="008000"/>
          <w:sz w:val="20"/>
          <w:szCs w:val="20"/>
        </w:rPr>
        <w:t>статьи</w:t>
      </w:r>
      <w:r w:rsidRPr="009E22DA">
        <w:rPr>
          <w:color w:val="008000"/>
          <w:sz w:val="20"/>
          <w:szCs w:val="20"/>
        </w:rPr>
        <w:t>:</w:t>
      </w:r>
      <w:bookmarkStart w:id="0" w:name="_GoBack"/>
      <w:bookmarkEnd w:id="0"/>
    </w:p>
    <w:p w:rsidR="00897852" w:rsidRPr="00CF3BB2" w:rsidRDefault="00897852" w:rsidP="00573899">
      <w:pPr>
        <w:pStyle w:val="ListParagraph"/>
        <w:rPr>
          <w:color w:val="008000"/>
          <w:sz w:val="20"/>
          <w:szCs w:val="20"/>
        </w:rPr>
      </w:pPr>
      <w:r w:rsidRPr="009E22DA">
        <w:rPr>
          <w:color w:val="008000"/>
          <w:sz w:val="20"/>
          <w:szCs w:val="20"/>
        </w:rPr>
        <w:t>- Формат - как и на других сайтах.</w:t>
      </w:r>
      <w:r w:rsidRPr="009E22DA">
        <w:rPr>
          <w:color w:val="008000"/>
          <w:sz w:val="20"/>
          <w:szCs w:val="20"/>
        </w:rPr>
        <w:br/>
        <w:t xml:space="preserve"> Пять статей на странице</w:t>
      </w:r>
      <w:r w:rsidRPr="00A42B19">
        <w:rPr>
          <w:sz w:val="20"/>
          <w:szCs w:val="20"/>
        </w:rPr>
        <w:br/>
      </w:r>
    </w:p>
    <w:p w:rsidR="00897852" w:rsidRPr="00CF3BB2" w:rsidRDefault="00897852" w:rsidP="00CC482B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CF3BB2">
        <w:rPr>
          <w:color w:val="008000"/>
          <w:sz w:val="20"/>
          <w:szCs w:val="20"/>
        </w:rPr>
        <w:t xml:space="preserve">Раздел </w:t>
      </w:r>
      <w:r w:rsidRPr="00CF3BB2">
        <w:rPr>
          <w:b/>
          <w:bCs/>
          <w:color w:val="008000"/>
          <w:sz w:val="20"/>
          <w:szCs w:val="20"/>
        </w:rPr>
        <w:t>Каталог</w:t>
      </w:r>
      <w:r w:rsidRPr="00CF3BB2">
        <w:rPr>
          <w:color w:val="008000"/>
          <w:sz w:val="20"/>
          <w:szCs w:val="20"/>
        </w:rPr>
        <w:t>:</w:t>
      </w:r>
      <w:r w:rsidRPr="00CF3BB2">
        <w:rPr>
          <w:color w:val="008000"/>
          <w:sz w:val="20"/>
          <w:szCs w:val="20"/>
        </w:rPr>
        <w:br/>
        <w:t>Кликаешь на картинку или на название – проваливаешься в карточку товара.</w:t>
      </w:r>
      <w:r w:rsidRPr="00CF3BB2">
        <w:rPr>
          <w:color w:val="008000"/>
          <w:sz w:val="20"/>
          <w:szCs w:val="20"/>
        </w:rPr>
        <w:br/>
        <w:t>Карточка товара существует для всех наименований (см. фото)</w:t>
      </w:r>
    </w:p>
    <w:p w:rsidR="00897852" w:rsidRPr="00A42B19" w:rsidRDefault="00897852" w:rsidP="00CC482B">
      <w:pPr>
        <w:pStyle w:val="ListParagraph"/>
        <w:rPr>
          <w:sz w:val="20"/>
          <w:szCs w:val="20"/>
        </w:rPr>
      </w:pPr>
      <w:r w:rsidRPr="00A42B19">
        <w:rPr>
          <w:sz w:val="20"/>
          <w:szCs w:val="20"/>
        </w:rPr>
        <w:t xml:space="preserve">Кликаешь на цену, попадаешь в оформить заказ с галочкой на том товаре, на котором нажал купить. </w:t>
      </w:r>
      <w:r w:rsidRPr="00A42B19">
        <w:rPr>
          <w:sz w:val="20"/>
          <w:szCs w:val="20"/>
        </w:rPr>
        <w:br/>
      </w:r>
    </w:p>
    <w:p w:rsidR="00897852" w:rsidRPr="00A2704B" w:rsidRDefault="00897852" w:rsidP="003663B8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A2704B">
        <w:rPr>
          <w:color w:val="008000"/>
          <w:sz w:val="20"/>
          <w:szCs w:val="20"/>
        </w:rPr>
        <w:t xml:space="preserve">Разделы </w:t>
      </w:r>
      <w:r w:rsidRPr="00A2704B">
        <w:rPr>
          <w:b/>
          <w:bCs/>
          <w:color w:val="008000"/>
          <w:sz w:val="20"/>
          <w:szCs w:val="20"/>
        </w:rPr>
        <w:t>Вопросы и Отзывы</w:t>
      </w:r>
      <w:r w:rsidRPr="00A2704B">
        <w:rPr>
          <w:color w:val="008000"/>
          <w:sz w:val="20"/>
          <w:szCs w:val="20"/>
        </w:rPr>
        <w:t>:</w:t>
      </w:r>
      <w:r w:rsidRPr="00A2704B">
        <w:rPr>
          <w:color w:val="008000"/>
          <w:sz w:val="20"/>
          <w:szCs w:val="20"/>
        </w:rPr>
        <w:br/>
        <w:t>Без особенностей.</w:t>
      </w:r>
      <w:r w:rsidRPr="00A2704B">
        <w:rPr>
          <w:color w:val="008000"/>
          <w:sz w:val="20"/>
          <w:szCs w:val="20"/>
        </w:rPr>
        <w:br/>
        <w:t>По пять отзывов на странице</w:t>
      </w:r>
      <w:r w:rsidRPr="00A2704B">
        <w:rPr>
          <w:color w:val="008000"/>
          <w:sz w:val="20"/>
          <w:szCs w:val="20"/>
        </w:rPr>
        <w:br/>
      </w:r>
      <w:r w:rsidRPr="00A2704B">
        <w:rPr>
          <w:color w:val="008000"/>
          <w:sz w:val="20"/>
          <w:szCs w:val="20"/>
        </w:rPr>
        <w:br/>
      </w:r>
    </w:p>
    <w:p w:rsidR="00897852" w:rsidRPr="00C64CB0" w:rsidRDefault="00897852" w:rsidP="0005469E">
      <w:pPr>
        <w:pStyle w:val="ListParagraph"/>
        <w:numPr>
          <w:ilvl w:val="0"/>
          <w:numId w:val="1"/>
        </w:numPr>
        <w:rPr>
          <w:color w:val="008000"/>
          <w:sz w:val="20"/>
          <w:szCs w:val="20"/>
        </w:rPr>
      </w:pPr>
      <w:r w:rsidRPr="00C64CB0">
        <w:rPr>
          <w:color w:val="008000"/>
          <w:sz w:val="20"/>
          <w:szCs w:val="20"/>
        </w:rPr>
        <w:t xml:space="preserve">Раздел </w:t>
      </w:r>
      <w:r w:rsidRPr="00C64CB0">
        <w:rPr>
          <w:b/>
          <w:bCs/>
          <w:color w:val="008000"/>
          <w:sz w:val="20"/>
          <w:szCs w:val="20"/>
        </w:rPr>
        <w:t>Оформить заказ</w:t>
      </w:r>
    </w:p>
    <w:p w:rsidR="00897852" w:rsidRPr="00C64CB0" w:rsidRDefault="00897852" w:rsidP="003663B8">
      <w:pPr>
        <w:pStyle w:val="ListParagraph"/>
        <w:rPr>
          <w:color w:val="008000"/>
          <w:sz w:val="20"/>
          <w:szCs w:val="20"/>
        </w:rPr>
      </w:pPr>
      <w:r w:rsidRPr="00C64CB0">
        <w:rPr>
          <w:color w:val="008000"/>
          <w:sz w:val="20"/>
          <w:szCs w:val="20"/>
        </w:rPr>
        <w:t>Цены следующие:</w:t>
      </w:r>
      <w:r w:rsidRPr="00C64CB0">
        <w:rPr>
          <w:color w:val="008000"/>
          <w:sz w:val="20"/>
          <w:szCs w:val="20"/>
        </w:rPr>
        <w:br/>
        <w:t>Душ Алексеева:</w:t>
      </w:r>
    </w:p>
    <w:p w:rsidR="00897852" w:rsidRPr="00C64CB0" w:rsidRDefault="00897852" w:rsidP="003663B8">
      <w:pPr>
        <w:pStyle w:val="ListParagraph"/>
        <w:rPr>
          <w:color w:val="008000"/>
          <w:sz w:val="20"/>
          <w:szCs w:val="20"/>
        </w:rPr>
      </w:pPr>
      <w:r w:rsidRPr="00C64CB0">
        <w:rPr>
          <w:color w:val="008000"/>
          <w:sz w:val="20"/>
          <w:szCs w:val="20"/>
        </w:rPr>
        <w:t>- Слоновая кость – 3850р.</w:t>
      </w:r>
    </w:p>
    <w:p w:rsidR="00897852" w:rsidRPr="00A42B19" w:rsidRDefault="00897852" w:rsidP="003663B8">
      <w:pPr>
        <w:pStyle w:val="ListParagraph"/>
        <w:rPr>
          <w:sz w:val="20"/>
          <w:szCs w:val="20"/>
        </w:rPr>
      </w:pPr>
      <w:r w:rsidRPr="00C64CB0">
        <w:rPr>
          <w:color w:val="008000"/>
          <w:sz w:val="20"/>
          <w:szCs w:val="20"/>
        </w:rPr>
        <w:t>- Прозрачный, Красный, Бордо – 4440р.</w:t>
      </w:r>
      <w:r w:rsidRPr="00C64CB0">
        <w:rPr>
          <w:color w:val="008000"/>
          <w:sz w:val="20"/>
          <w:szCs w:val="20"/>
        </w:rPr>
        <w:br/>
        <w:t>- Металлик – 5000р.</w:t>
      </w:r>
      <w:r w:rsidRPr="00C64CB0">
        <w:rPr>
          <w:color w:val="008000"/>
          <w:sz w:val="20"/>
          <w:szCs w:val="20"/>
        </w:rPr>
        <w:br/>
        <w:t>Насадки 1100р. все.</w:t>
      </w:r>
      <w:r w:rsidRPr="00A42B19">
        <w:rPr>
          <w:sz w:val="20"/>
          <w:szCs w:val="20"/>
        </w:rPr>
        <w:br/>
      </w:r>
      <w:r w:rsidRPr="00C64CB0">
        <w:rPr>
          <w:color w:val="008000"/>
          <w:sz w:val="20"/>
          <w:szCs w:val="20"/>
        </w:rPr>
        <w:br/>
        <w:t>Особенность выбора товара: товар должен выбираться при клике на любую точку:</w:t>
      </w:r>
      <w:r w:rsidRPr="00C64CB0">
        <w:rPr>
          <w:color w:val="008000"/>
          <w:sz w:val="20"/>
          <w:szCs w:val="20"/>
        </w:rPr>
        <w:br/>
        <w:t>квадратик, картинка, название товара</w:t>
      </w:r>
      <w:r w:rsidRPr="00D41153">
        <w:rPr>
          <w:color w:val="008000"/>
          <w:sz w:val="20"/>
          <w:szCs w:val="20"/>
        </w:rPr>
        <w:t>, ячейку количество.</w:t>
      </w:r>
    </w:p>
    <w:p w:rsidR="00897852" w:rsidRPr="00A42B19" w:rsidRDefault="00897852" w:rsidP="003663B8">
      <w:pPr>
        <w:pStyle w:val="ListParagraph"/>
        <w:rPr>
          <w:sz w:val="20"/>
          <w:szCs w:val="20"/>
        </w:rPr>
      </w:pPr>
    </w:p>
    <w:p w:rsidR="00897852" w:rsidRPr="00A42B19" w:rsidRDefault="00897852" w:rsidP="003663B8">
      <w:pPr>
        <w:pStyle w:val="ListParagraph"/>
        <w:rPr>
          <w:sz w:val="20"/>
          <w:szCs w:val="20"/>
        </w:rPr>
      </w:pPr>
      <w:r w:rsidRPr="00A42B19">
        <w:rPr>
          <w:sz w:val="20"/>
          <w:szCs w:val="20"/>
        </w:rPr>
        <w:t>Особенность калькуляции на примере:</w:t>
      </w:r>
      <w:r w:rsidRPr="00A42B19">
        <w:rPr>
          <w:sz w:val="20"/>
          <w:szCs w:val="20"/>
        </w:rPr>
        <w:br/>
        <w:t>- Выбираешь Душ Алексеева Слоновая кость -&gt; Цена «3850 руб.» и снизу текст «выберите в подарок дополнительную насадку»</w:t>
      </w:r>
      <w:r w:rsidRPr="00A42B19">
        <w:rPr>
          <w:sz w:val="20"/>
          <w:szCs w:val="20"/>
        </w:rPr>
        <w:br/>
        <w:t xml:space="preserve"> -  Выбираешь Душ Алексеева Слоновая кость и одну насадку Цена серым «</w:t>
      </w:r>
      <w:r w:rsidRPr="00A42B19">
        <w:rPr>
          <w:strike/>
          <w:sz w:val="20"/>
          <w:szCs w:val="20"/>
        </w:rPr>
        <w:t>4950 руб.</w:t>
      </w:r>
      <w:r w:rsidRPr="00A42B19">
        <w:rPr>
          <w:sz w:val="20"/>
          <w:szCs w:val="20"/>
        </w:rPr>
        <w:t>»</w:t>
      </w:r>
      <w:r w:rsidRPr="00A42B19">
        <w:rPr>
          <w:sz w:val="20"/>
          <w:szCs w:val="20"/>
        </w:rPr>
        <w:br/>
        <w:t>Снизу оранжевым «3850 руб.»</w:t>
      </w:r>
      <w:r w:rsidRPr="00A42B19">
        <w:rPr>
          <w:sz w:val="20"/>
          <w:szCs w:val="20"/>
        </w:rPr>
        <w:br/>
        <w:t>- Выбираешь одну насадку – цена «1100 руб.»</w:t>
      </w:r>
    </w:p>
    <w:p w:rsidR="00897852" w:rsidRDefault="00897852" w:rsidP="003663B8">
      <w:pPr>
        <w:pStyle w:val="ListParagraph"/>
        <w:rPr>
          <w:sz w:val="20"/>
          <w:szCs w:val="20"/>
        </w:rPr>
      </w:pPr>
      <w:r w:rsidRPr="00A42B19">
        <w:rPr>
          <w:sz w:val="20"/>
          <w:szCs w:val="20"/>
        </w:rPr>
        <w:t>Т.е. при одновременном выборе и душа и насадки серым и зачеркнутым появляется истинная цена калькуляции обоих позиций, а снизу, оранжевым цена калькуляции минус 1100 руб.</w:t>
      </w:r>
    </w:p>
    <w:p w:rsidR="00897852" w:rsidRDefault="00897852" w:rsidP="003663B8">
      <w:pPr>
        <w:pStyle w:val="ListParagraph"/>
        <w:rPr>
          <w:sz w:val="20"/>
          <w:szCs w:val="20"/>
        </w:rPr>
      </w:pPr>
    </w:p>
    <w:p w:rsidR="00897852" w:rsidRPr="00C64CB0" w:rsidRDefault="00897852" w:rsidP="003663B8">
      <w:pPr>
        <w:pStyle w:val="ListParagraph"/>
        <w:rPr>
          <w:color w:val="008000"/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C64CB0">
        <w:rPr>
          <w:color w:val="008000"/>
          <w:sz w:val="20"/>
          <w:szCs w:val="20"/>
        </w:rPr>
        <w:t>Дополнительным текст с полями для заполнения:</w:t>
      </w:r>
      <w:r w:rsidRPr="00C64CB0">
        <w:rPr>
          <w:color w:val="008000"/>
          <w:sz w:val="20"/>
          <w:szCs w:val="20"/>
        </w:rPr>
        <w:br/>
        <w:t>• Бесплатная доставка во все города России</w:t>
      </w:r>
      <w:r w:rsidRPr="00C64CB0">
        <w:rPr>
          <w:color w:val="008000"/>
          <w:sz w:val="20"/>
          <w:szCs w:val="20"/>
        </w:rPr>
        <w:br/>
        <w:t>• Время доставки от 1 дня</w:t>
      </w:r>
      <w:r w:rsidRPr="00C64CB0">
        <w:rPr>
          <w:color w:val="008000"/>
          <w:sz w:val="20"/>
          <w:szCs w:val="20"/>
        </w:rPr>
        <w:br/>
        <w:t>• Возможность самостоятельно забрать заказ из пунктов выдачи (ссылка).</w:t>
      </w:r>
      <w:r w:rsidRPr="00C64CB0">
        <w:rPr>
          <w:color w:val="008000"/>
          <w:sz w:val="20"/>
          <w:szCs w:val="20"/>
        </w:rPr>
        <w:br/>
      </w:r>
      <w:r w:rsidRPr="00C64CB0">
        <w:rPr>
          <w:i/>
          <w:iCs/>
          <w:color w:val="008000"/>
          <w:sz w:val="20"/>
          <w:szCs w:val="20"/>
        </w:rPr>
        <w:t xml:space="preserve">    Пункты выдачи скопируйте с </w:t>
      </w:r>
      <w:r w:rsidRPr="00C64CB0">
        <w:rPr>
          <w:i/>
          <w:iCs/>
          <w:color w:val="008000"/>
          <w:sz w:val="20"/>
          <w:szCs w:val="20"/>
          <w:lang w:val="en-US"/>
        </w:rPr>
        <w:t>porofix</w:t>
      </w:r>
      <w:r w:rsidRPr="00C64CB0">
        <w:rPr>
          <w:i/>
          <w:iCs/>
          <w:color w:val="008000"/>
          <w:sz w:val="20"/>
          <w:szCs w:val="20"/>
        </w:rPr>
        <w:t>.</w:t>
      </w:r>
      <w:r w:rsidRPr="00C64CB0">
        <w:rPr>
          <w:i/>
          <w:iCs/>
          <w:color w:val="008000"/>
          <w:sz w:val="20"/>
          <w:szCs w:val="20"/>
          <w:lang w:val="en-US"/>
        </w:rPr>
        <w:t>ru</w:t>
      </w:r>
      <w:r w:rsidRPr="00C64CB0">
        <w:rPr>
          <w:i/>
          <w:iCs/>
          <w:color w:val="008000"/>
          <w:sz w:val="20"/>
          <w:szCs w:val="20"/>
        </w:rPr>
        <w:t xml:space="preserve"> (там были некоторые изменения)</w:t>
      </w:r>
      <w:r w:rsidRPr="00C64CB0">
        <w:rPr>
          <w:color w:val="008000"/>
          <w:sz w:val="20"/>
          <w:szCs w:val="20"/>
        </w:rPr>
        <w:br/>
        <w:t>• Точное время доставки Вам назовет оператор</w:t>
      </w:r>
    </w:p>
    <w:p w:rsidR="00897852" w:rsidRPr="00CF3BB2" w:rsidRDefault="00897852" w:rsidP="003663B8">
      <w:pPr>
        <w:pStyle w:val="ListParagraph"/>
        <w:rPr>
          <w:sz w:val="20"/>
          <w:szCs w:val="20"/>
        </w:rPr>
      </w:pPr>
    </w:p>
    <w:p w:rsidR="00897852" w:rsidRPr="00CF3BB2" w:rsidRDefault="00897852" w:rsidP="003663B8">
      <w:pPr>
        <w:pStyle w:val="ListParagraph"/>
        <w:rPr>
          <w:sz w:val="20"/>
          <w:szCs w:val="20"/>
        </w:rPr>
      </w:pPr>
    </w:p>
    <w:p w:rsidR="00897852" w:rsidRPr="00CF3BB2" w:rsidRDefault="00897852" w:rsidP="003663B8">
      <w:pPr>
        <w:pStyle w:val="ListParagraph"/>
        <w:rPr>
          <w:sz w:val="20"/>
          <w:szCs w:val="20"/>
        </w:rPr>
      </w:pPr>
    </w:p>
    <w:sectPr w:rsidR="00897852" w:rsidRPr="00CF3BB2" w:rsidSect="0067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5F48"/>
    <w:multiLevelType w:val="hybridMultilevel"/>
    <w:tmpl w:val="3C76E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592F"/>
    <w:rsid w:val="00037C4E"/>
    <w:rsid w:val="0005469E"/>
    <w:rsid w:val="0006169B"/>
    <w:rsid w:val="00111FA8"/>
    <w:rsid w:val="001C4E0D"/>
    <w:rsid w:val="002338A3"/>
    <w:rsid w:val="0024521C"/>
    <w:rsid w:val="002F592F"/>
    <w:rsid w:val="00300ACF"/>
    <w:rsid w:val="003663B8"/>
    <w:rsid w:val="003F25B0"/>
    <w:rsid w:val="004A64E2"/>
    <w:rsid w:val="00504DED"/>
    <w:rsid w:val="00536994"/>
    <w:rsid w:val="00573899"/>
    <w:rsid w:val="00672D07"/>
    <w:rsid w:val="00677FE9"/>
    <w:rsid w:val="00720F7D"/>
    <w:rsid w:val="00897852"/>
    <w:rsid w:val="00931023"/>
    <w:rsid w:val="009E22DA"/>
    <w:rsid w:val="00A2704B"/>
    <w:rsid w:val="00A42B19"/>
    <w:rsid w:val="00A53A0B"/>
    <w:rsid w:val="00AD7075"/>
    <w:rsid w:val="00C04CBD"/>
    <w:rsid w:val="00C64CB0"/>
    <w:rsid w:val="00C81B09"/>
    <w:rsid w:val="00C9788C"/>
    <w:rsid w:val="00CC482B"/>
    <w:rsid w:val="00CF3BB2"/>
    <w:rsid w:val="00D41153"/>
    <w:rsid w:val="00D90C78"/>
    <w:rsid w:val="00DD4673"/>
    <w:rsid w:val="00E06422"/>
    <w:rsid w:val="00F6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D07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738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0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4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990</TotalTime>
  <Pages>2</Pages>
  <Words>328</Words>
  <Characters>1874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User</cp:lastModifiedBy>
  <cp:revision>9</cp:revision>
  <dcterms:created xsi:type="dcterms:W3CDTF">2015-05-15T07:02:00Z</dcterms:created>
  <dcterms:modified xsi:type="dcterms:W3CDTF">2015-05-27T11:40:00Z</dcterms:modified>
</cp:coreProperties>
</file>